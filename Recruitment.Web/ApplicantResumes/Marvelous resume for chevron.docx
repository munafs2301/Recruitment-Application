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B7E" w:rsidRDefault="008341CE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EB3E9F36A2A345C3B90879619CEC6740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1A2F1B">
            <w:t xml:space="preserve">I.G </w:t>
          </w:r>
          <w:proofErr w:type="spellStart"/>
          <w:r w:rsidR="001A2F1B">
            <w:t>Ogbonna</w:t>
          </w:r>
          <w:proofErr w:type="spellEnd"/>
          <w:r w:rsidR="001A2F1B">
            <w:t xml:space="preserve"> Close</w:t>
          </w:r>
          <w:r w:rsidR="00950FC1">
            <w:t xml:space="preserve">, </w:t>
          </w:r>
          <w:proofErr w:type="spellStart"/>
          <w:r w:rsidR="00950FC1">
            <w:t>Oremeji</w:t>
          </w:r>
          <w:proofErr w:type="spellEnd"/>
          <w:r w:rsidR="001A2F1B">
            <w:t xml:space="preserve"> </w:t>
          </w:r>
          <w:r w:rsidR="00950FC1">
            <w:t>Street</w:t>
          </w:r>
          <w:r w:rsidR="001A2F1B">
            <w:t>,</w:t>
          </w:r>
        </w:sdtContent>
      </w:sdt>
    </w:p>
    <w:sdt>
      <w:sdtPr>
        <w:alias w:val="Category"/>
        <w:tag w:val=""/>
        <w:id w:val="1543715586"/>
        <w:placeholder>
          <w:docPart w:val="D94A0F146A2D49BE850AFE2A39F49C2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EF2B7E" w:rsidRDefault="00F657F6">
          <w:pPr>
            <w:pStyle w:val="ContactInfo"/>
          </w:pPr>
          <w:proofErr w:type="spellStart"/>
          <w:r>
            <w:t>Akute</w:t>
          </w:r>
          <w:proofErr w:type="spellEnd"/>
          <w:r>
            <w:t xml:space="preserve">, </w:t>
          </w:r>
          <w:proofErr w:type="spellStart"/>
          <w:r>
            <w:t>Ogun</w:t>
          </w:r>
          <w:proofErr w:type="spellEnd"/>
          <w:r>
            <w:t xml:space="preserve"> State</w:t>
          </w:r>
          <w:r w:rsidR="00950FC1">
            <w:t>.</w:t>
          </w:r>
        </w:p>
      </w:sdtContent>
    </w:sdt>
    <w:p w:rsidR="00EF2B7E" w:rsidRDefault="008341CE" w:rsidP="00123983">
      <w:pPr>
        <w:pStyle w:val="ContactInfo"/>
      </w:pPr>
      <w:sdt>
        <w:sdtPr>
          <w:alias w:val="Telephone"/>
          <w:tag w:val="Telephone"/>
          <w:id w:val="599758962"/>
          <w:placeholder>
            <w:docPart w:val="937606CFA6D644158CEE4690C7CE933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2650E">
            <w:t>09036417646</w:t>
          </w:r>
        </w:sdtContent>
      </w:sdt>
    </w:p>
    <w:sdt>
      <w:sdtPr>
        <w:rPr>
          <w:color w:val="7E97AD" w:themeColor="accent1"/>
          <w:szCs w:val="18"/>
        </w:rPr>
        <w:alias w:val="Email"/>
        <w:tag w:val=""/>
        <w:id w:val="1889536063"/>
        <w:placeholder>
          <w:docPart w:val="A56DD7EADA984AD3AA54A32AA7FE95C1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:rsidR="00EF2B7E" w:rsidRDefault="0042650E">
          <w:pPr>
            <w:pStyle w:val="ContactInfo"/>
            <w:rPr>
              <w:rStyle w:val="Emphasis"/>
            </w:rPr>
          </w:pPr>
          <w:r w:rsidRPr="0042650E">
            <w:rPr>
              <w:color w:val="7E97AD" w:themeColor="accent1"/>
              <w:szCs w:val="18"/>
            </w:rPr>
            <w:t>marvelousfrank5@gmail.com</w:t>
          </w:r>
        </w:p>
      </w:sdtContent>
    </w:sdt>
    <w:p w:rsidR="00EF2B7E" w:rsidRDefault="00950FC1" w:rsidP="0042650E">
      <w:pPr>
        <w:pStyle w:val="Name"/>
        <w:tabs>
          <w:tab w:val="right" w:pos="9936"/>
        </w:tabs>
        <w:ind w:left="0"/>
      </w:pPr>
      <w:r>
        <w:rPr>
          <w:lang w:val="en-GB"/>
        </w:rPr>
        <w:t>FRANK-SOLOMON MARVELOUS MUNACHIMSO</w:t>
      </w:r>
      <w:r w:rsidR="0042650E">
        <w:tab/>
      </w: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1778"/>
        <w:gridCol w:w="202"/>
        <w:gridCol w:w="8100"/>
      </w:tblGrid>
      <w:tr w:rsidR="00EF2B7E" w:rsidTr="009F7ED4">
        <w:tc>
          <w:tcPr>
            <w:tcW w:w="1778" w:type="dxa"/>
          </w:tcPr>
          <w:p w:rsidR="00EF2B7E" w:rsidRDefault="00375BF5">
            <w:pPr>
              <w:pStyle w:val="Heading1"/>
            </w:pPr>
            <w:r>
              <w:t>Objective</w:t>
            </w:r>
          </w:p>
        </w:tc>
        <w:tc>
          <w:tcPr>
            <w:tcW w:w="202" w:type="dxa"/>
          </w:tcPr>
          <w:p w:rsidR="00EF2B7E" w:rsidRDefault="00EF2B7E"/>
        </w:tc>
        <w:tc>
          <w:tcPr>
            <w:tcW w:w="8100" w:type="dxa"/>
          </w:tcPr>
          <w:p w:rsidR="00EF2B7E" w:rsidRDefault="0042650E">
            <w:pPr>
              <w:pStyle w:val="ResumeText"/>
            </w:pPr>
            <w:r w:rsidRPr="0042650E">
              <w:rPr>
                <w:color w:val="auto"/>
                <w:kern w:val="0"/>
                <w:sz w:val="21"/>
                <w:szCs w:val="22"/>
                <w:lang w:eastAsia="en-US"/>
              </w:rPr>
              <w:t>I strive at developing myself in my field by getting a hands-on and practical knowledge of everything learnt in school, I am a fast learner and very interested in making an impact in my community and in the world at large.</w:t>
            </w:r>
          </w:p>
        </w:tc>
      </w:tr>
      <w:tr w:rsidR="00EF2B7E" w:rsidTr="009F7ED4">
        <w:tc>
          <w:tcPr>
            <w:tcW w:w="1778" w:type="dxa"/>
          </w:tcPr>
          <w:p w:rsidR="00EF2B7E" w:rsidRDefault="00375BF5">
            <w:pPr>
              <w:pStyle w:val="Heading1"/>
            </w:pPr>
            <w:r>
              <w:t>Skills &amp; Abilities</w:t>
            </w:r>
          </w:p>
        </w:tc>
        <w:tc>
          <w:tcPr>
            <w:tcW w:w="202" w:type="dxa"/>
          </w:tcPr>
          <w:p w:rsidR="00EF2B7E" w:rsidRDefault="00EF2B7E"/>
        </w:tc>
        <w:tc>
          <w:tcPr>
            <w:tcW w:w="8100" w:type="dxa"/>
          </w:tcPr>
          <w:p w:rsidR="00AC2E0C" w:rsidRPr="00AC2E0C" w:rsidRDefault="00AC2E0C" w:rsidP="00AC2E0C">
            <w:pPr>
              <w:numPr>
                <w:ilvl w:val="0"/>
                <w:numId w:val="2"/>
              </w:numPr>
              <w:spacing w:before="0" w:line="264" w:lineRule="auto"/>
              <w:contextualSpacing/>
              <w:rPr>
                <w:color w:val="17181A" w:themeColor="text2" w:themeShade="BF"/>
              </w:rPr>
            </w:pPr>
            <w:r>
              <w:rPr>
                <w:color w:val="17181A" w:themeColor="text2" w:themeShade="BF"/>
              </w:rPr>
              <w:t>Able to operate the computer efficiently</w:t>
            </w:r>
          </w:p>
          <w:p w:rsidR="00330C8A" w:rsidRDefault="00330C8A" w:rsidP="00330C8A">
            <w:pPr>
              <w:numPr>
                <w:ilvl w:val="0"/>
                <w:numId w:val="2"/>
              </w:numPr>
              <w:spacing w:before="0" w:line="264" w:lineRule="auto"/>
              <w:contextualSpacing/>
              <w:rPr>
                <w:color w:val="17181A" w:themeColor="text2" w:themeShade="BF"/>
              </w:rPr>
            </w:pPr>
            <w:r>
              <w:rPr>
                <w:color w:val="17181A" w:themeColor="text2" w:themeShade="BF"/>
              </w:rPr>
              <w:t>Practical Knowledge in MATLAB</w:t>
            </w:r>
          </w:p>
          <w:p w:rsidR="00330C8A" w:rsidRDefault="00330C8A" w:rsidP="00330C8A">
            <w:pPr>
              <w:numPr>
                <w:ilvl w:val="0"/>
                <w:numId w:val="2"/>
              </w:numPr>
              <w:spacing w:before="0" w:line="264" w:lineRule="auto"/>
              <w:contextualSpacing/>
              <w:rPr>
                <w:color w:val="17181A" w:themeColor="text2" w:themeShade="BF"/>
              </w:rPr>
            </w:pPr>
            <w:r>
              <w:rPr>
                <w:color w:val="17181A" w:themeColor="text2" w:themeShade="BF"/>
              </w:rPr>
              <w:t>Practical knowledge in Android development</w:t>
            </w:r>
          </w:p>
          <w:p w:rsidR="00FC622F" w:rsidRPr="00330C8A" w:rsidRDefault="00FC622F" w:rsidP="00330C8A">
            <w:pPr>
              <w:numPr>
                <w:ilvl w:val="0"/>
                <w:numId w:val="2"/>
              </w:numPr>
              <w:spacing w:before="0" w:line="264" w:lineRule="auto"/>
              <w:contextualSpacing/>
              <w:rPr>
                <w:color w:val="17181A" w:themeColor="text2" w:themeShade="BF"/>
              </w:rPr>
            </w:pPr>
            <w:r>
              <w:rPr>
                <w:color w:val="17181A" w:themeColor="text2" w:themeShade="BF"/>
              </w:rPr>
              <w:t xml:space="preserve">Painting and </w:t>
            </w:r>
            <w:r w:rsidR="00950FC1">
              <w:rPr>
                <w:color w:val="17181A" w:themeColor="text2" w:themeShade="BF"/>
              </w:rPr>
              <w:t>maintenance</w:t>
            </w:r>
            <w:r>
              <w:rPr>
                <w:color w:val="17181A" w:themeColor="text2" w:themeShade="BF"/>
              </w:rPr>
              <w:t xml:space="preserve"> of </w:t>
            </w:r>
            <w:proofErr w:type="spellStart"/>
            <w:r>
              <w:rPr>
                <w:color w:val="17181A" w:themeColor="text2" w:themeShade="BF"/>
              </w:rPr>
              <w:t>equipments</w:t>
            </w:r>
            <w:proofErr w:type="spellEnd"/>
          </w:p>
        </w:tc>
      </w:tr>
      <w:tr w:rsidR="00EF2B7E" w:rsidTr="009F7ED4">
        <w:tc>
          <w:tcPr>
            <w:tcW w:w="1778" w:type="dxa"/>
          </w:tcPr>
          <w:p w:rsidR="00EF2B7E" w:rsidRDefault="00375BF5">
            <w:pPr>
              <w:pStyle w:val="Heading1"/>
            </w:pPr>
            <w:r>
              <w:t>Experience</w:t>
            </w:r>
          </w:p>
        </w:tc>
        <w:tc>
          <w:tcPr>
            <w:tcW w:w="202" w:type="dxa"/>
          </w:tcPr>
          <w:p w:rsidR="00EF2B7E" w:rsidRDefault="00EF2B7E"/>
        </w:tc>
        <w:tc>
          <w:tcPr>
            <w:tcW w:w="810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kern w:val="0"/>
                <w:sz w:val="21"/>
                <w:szCs w:val="22"/>
                <w:lang w:eastAsia="en-US"/>
              </w:rPr>
              <w:id w:val="1436861535"/>
            </w:sdtPr>
            <w:sdtEndPr>
              <w:rPr>
                <w:color w:val="17181A" w:themeColor="text2" w:themeShade="BF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kern w:val="0"/>
                    <w:sz w:val="21"/>
                    <w:szCs w:val="22"/>
                    <w:lang w:eastAsia="en-US"/>
                  </w:rPr>
                  <w:id w:val="221802691"/>
                </w:sdtPr>
                <w:sdtEndPr>
                  <w:rPr>
                    <w:color w:val="17181A" w:themeColor="text2" w:themeShade="BF"/>
                  </w:rPr>
                </w:sdtEndPr>
                <w:sdtContent>
                  <w:p w:rsidR="00EF2B7E" w:rsidRDefault="00444926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>ELECTRICAL MAINTENANCE AND SERVICING INTERN</w:t>
                    </w:r>
                  </w:p>
                  <w:p w:rsidR="00444926" w:rsidRDefault="00444926" w:rsidP="00444926">
                    <w:r>
                      <w:t>Dee Jones Petroleum and Gas Limited</w:t>
                    </w:r>
                    <w:bookmarkStart w:id="0" w:name="_GoBack"/>
                    <w:bookmarkEnd w:id="0"/>
                  </w:p>
                  <w:p w:rsidR="00EF2B7E" w:rsidRDefault="00444926" w:rsidP="00444926">
                    <w:r>
                      <w:t>October, 2016-December, 2016</w:t>
                    </w:r>
                  </w:p>
                  <w:p w:rsidR="00444926" w:rsidRDefault="00444926" w:rsidP="00444926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64" w:lineRule="auto"/>
                      <w:rPr>
                        <w:color w:val="000000" w:themeColor="text1" w:themeShade="BF"/>
                      </w:rPr>
                    </w:pPr>
                    <w:r>
                      <w:rPr>
                        <w:color w:val="000000" w:themeColor="text1" w:themeShade="BF"/>
                      </w:rPr>
                      <w:t>Troubleshooting and repair of faulty power lines</w:t>
                    </w:r>
                  </w:p>
                  <w:p w:rsidR="00EF2B7E" w:rsidRPr="00C62DC1" w:rsidRDefault="00444926" w:rsidP="00C62DC1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64" w:lineRule="auto"/>
                      <w:rPr>
                        <w:color w:val="000000" w:themeColor="text1" w:themeShade="BF"/>
                      </w:rPr>
                    </w:pPr>
                    <w:r>
                      <w:rPr>
                        <w:color w:val="000000" w:themeColor="text1" w:themeShade="BF"/>
                      </w:rPr>
                      <w:t>Replacement of damaged switches</w:t>
                    </w:r>
                  </w:p>
                </w:sdtContent>
              </w:sdt>
            </w:sdtContent>
          </w:sdt>
        </w:tc>
      </w:tr>
      <w:tr w:rsidR="00EF2B7E" w:rsidTr="009F7ED4">
        <w:tc>
          <w:tcPr>
            <w:tcW w:w="1778" w:type="dxa"/>
          </w:tcPr>
          <w:p w:rsidR="00EF2B7E" w:rsidRDefault="00375BF5">
            <w:pPr>
              <w:pStyle w:val="Heading1"/>
            </w:pPr>
            <w:r>
              <w:t>Education</w:t>
            </w:r>
          </w:p>
        </w:tc>
        <w:tc>
          <w:tcPr>
            <w:tcW w:w="202" w:type="dxa"/>
          </w:tcPr>
          <w:p w:rsidR="00EF2B7E" w:rsidRDefault="00EF2B7E"/>
        </w:tc>
        <w:tc>
          <w:tcPr>
            <w:tcW w:w="810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126388115"/>
                </w:sdtPr>
                <w:sdtEndPr/>
                <w:sdtContent>
                  <w:p w:rsidR="00EF2B7E" w:rsidRDefault="00444926">
                    <w:pPr>
                      <w:pStyle w:val="Heading2"/>
                    </w:pPr>
                    <w:r>
                      <w:t>federal university of technology, owerri.</w:t>
                    </w:r>
                  </w:p>
                  <w:p w:rsidR="00444926" w:rsidRPr="00444926" w:rsidRDefault="00444926" w:rsidP="00444926">
                    <w:pPr>
                      <w:spacing w:after="0" w:line="240" w:lineRule="auto"/>
                      <w:rPr>
                        <w:color w:val="1F2123" w:themeColor="text2"/>
                      </w:rPr>
                    </w:pPr>
                    <w:r>
                      <w:rPr>
                        <w:color w:val="1F2123" w:themeColor="text2"/>
                      </w:rPr>
                      <w:t>Expected graduation date- December, 2019</w:t>
                    </w:r>
                    <w:r>
                      <w:rPr>
                        <w:rFonts w:asciiTheme="majorHAnsi" w:eastAsiaTheme="majorEastAsia" w:hAnsiTheme="majorHAnsi" w:cstheme="majorBidi"/>
                        <w:color w:val="7E97AD" w:themeColor="accent1"/>
                        <w:spacing w:val="24"/>
                      </w:rPr>
                      <w:t xml:space="preserve">▪ </w:t>
                    </w:r>
                    <w:r>
                      <w:rPr>
                        <w:rFonts w:asciiTheme="majorHAnsi" w:eastAsiaTheme="majorEastAsia" w:hAnsiTheme="majorHAnsi" w:cstheme="majorBidi"/>
                        <w:color w:val="7E97AD" w:themeColor="accent1"/>
                      </w:rPr>
                      <w:t>Bachelor of Engineering (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7E97AD" w:themeColor="accent1"/>
                      </w:rPr>
                      <w:t>B.Eng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7E97AD" w:themeColor="accent1"/>
                      </w:rPr>
                      <w:t>) in Electrical and Electronics Engineering.</w:t>
                    </w:r>
                  </w:p>
                  <w:p w:rsidR="00EF2B7E" w:rsidRDefault="00CF1112" w:rsidP="007E5D40">
                    <w:r>
                      <w:t>Current CGPA- 3.</w:t>
                    </w:r>
                    <w:r w:rsidR="007E5D40">
                      <w:t>8</w:t>
                    </w:r>
                    <w:r>
                      <w:t>8</w:t>
                    </w:r>
                  </w:p>
                </w:sdtContent>
              </w:sdt>
            </w:sdtContent>
          </w:sdt>
        </w:tc>
      </w:tr>
      <w:tr w:rsidR="00EF2B7E" w:rsidTr="009F7ED4">
        <w:tc>
          <w:tcPr>
            <w:tcW w:w="1778" w:type="dxa"/>
          </w:tcPr>
          <w:p w:rsidR="00EF2B7E" w:rsidRDefault="00375BF5">
            <w:pPr>
              <w:pStyle w:val="Heading1"/>
            </w:pPr>
            <w:r>
              <w:t>Communication</w:t>
            </w:r>
          </w:p>
        </w:tc>
        <w:tc>
          <w:tcPr>
            <w:tcW w:w="202" w:type="dxa"/>
          </w:tcPr>
          <w:p w:rsidR="00EF2B7E" w:rsidRDefault="00EF2B7E"/>
        </w:tc>
        <w:tc>
          <w:tcPr>
            <w:tcW w:w="8100" w:type="dxa"/>
          </w:tcPr>
          <w:p w:rsidR="00CF1112" w:rsidRPr="00950FC1" w:rsidRDefault="00950FC1" w:rsidP="00950FC1">
            <w:pPr>
              <w:pStyle w:val="ResumeText"/>
            </w:pPr>
            <w:r w:rsidRPr="00950FC1">
              <w:t>I was given the privilege to serve as an assistant general secretary, so, I was able to coordinate and organize big events, relate with external personnel, keep minutes of meeting, communicate information to members of   my council and give announcements.</w:t>
            </w:r>
          </w:p>
        </w:tc>
      </w:tr>
      <w:tr w:rsidR="00EF2B7E" w:rsidTr="009F7ED4">
        <w:tc>
          <w:tcPr>
            <w:tcW w:w="1778" w:type="dxa"/>
          </w:tcPr>
          <w:p w:rsidR="00EF2B7E" w:rsidRDefault="00375BF5">
            <w:pPr>
              <w:pStyle w:val="Heading1"/>
            </w:pPr>
            <w:r>
              <w:t>Leadership</w:t>
            </w:r>
          </w:p>
        </w:tc>
        <w:tc>
          <w:tcPr>
            <w:tcW w:w="202" w:type="dxa"/>
          </w:tcPr>
          <w:p w:rsidR="00EF2B7E" w:rsidRDefault="00EF2B7E"/>
        </w:tc>
        <w:tc>
          <w:tcPr>
            <w:tcW w:w="8100" w:type="dxa"/>
          </w:tcPr>
          <w:p w:rsidR="00EF2B7E" w:rsidRDefault="0042650E" w:rsidP="0042650E">
            <w:pPr>
              <w:pStyle w:val="ResumeText"/>
              <w:numPr>
                <w:ilvl w:val="0"/>
                <w:numId w:val="1"/>
              </w:numPr>
            </w:pPr>
            <w:r>
              <w:t xml:space="preserve">Assistant General Secretary, Campus Charismatic Movement </w:t>
            </w:r>
            <w:proofErr w:type="spellStart"/>
            <w:r>
              <w:t>inc.</w:t>
            </w:r>
            <w:proofErr w:type="spellEnd"/>
            <w:r>
              <w:t>(March 2016 – March, 2018)</w:t>
            </w:r>
          </w:p>
          <w:p w:rsidR="00330C8A" w:rsidRDefault="00330C8A" w:rsidP="0042650E">
            <w:pPr>
              <w:pStyle w:val="ResumeText"/>
              <w:numPr>
                <w:ilvl w:val="0"/>
                <w:numId w:val="1"/>
              </w:numPr>
            </w:pPr>
            <w:r>
              <w:t xml:space="preserve">Cell Leader, Campus Charismatic Movement </w:t>
            </w:r>
            <w:proofErr w:type="spellStart"/>
            <w:r>
              <w:t>inc.</w:t>
            </w:r>
            <w:proofErr w:type="spellEnd"/>
            <w:r>
              <w:t xml:space="preserve"> (November, 2015- March, 2015)</w:t>
            </w:r>
          </w:p>
          <w:p w:rsidR="0042650E" w:rsidRDefault="0042650E" w:rsidP="0042650E">
            <w:pPr>
              <w:pStyle w:val="ResumeText"/>
              <w:numPr>
                <w:ilvl w:val="0"/>
                <w:numId w:val="1"/>
              </w:numPr>
            </w:pPr>
            <w:r>
              <w:t xml:space="preserve">Member, Nigerian University Engineering Students </w:t>
            </w:r>
            <w:r w:rsidR="00950FC1">
              <w:t>Association (</w:t>
            </w:r>
            <w:r>
              <w:t>NUESA)</w:t>
            </w:r>
            <w:r w:rsidR="00330C8A">
              <w:t>. (January, 2015 – till date).</w:t>
            </w:r>
          </w:p>
          <w:p w:rsidR="00FC622F" w:rsidRDefault="00330C8A" w:rsidP="00E64064">
            <w:pPr>
              <w:pStyle w:val="ResumeText"/>
              <w:numPr>
                <w:ilvl w:val="0"/>
                <w:numId w:val="1"/>
              </w:numPr>
            </w:pPr>
            <w:r>
              <w:t xml:space="preserve">Team Member, </w:t>
            </w:r>
            <w:proofErr w:type="spellStart"/>
            <w:r>
              <w:t>Andela</w:t>
            </w:r>
            <w:proofErr w:type="spellEnd"/>
            <w:r>
              <w:t xml:space="preserve"> Learning Community (October, 2017- Till date)</w:t>
            </w:r>
          </w:p>
          <w:p w:rsidR="00CF1112" w:rsidRDefault="00CF1112" w:rsidP="00950FC1">
            <w:pPr>
              <w:pStyle w:val="ResumeText"/>
              <w:numPr>
                <w:ilvl w:val="0"/>
                <w:numId w:val="1"/>
              </w:numPr>
            </w:pPr>
            <w:r>
              <w:t>Member, Society of Electrical and Electronics Engineering Students (January 2015 – till date)</w:t>
            </w:r>
          </w:p>
        </w:tc>
      </w:tr>
      <w:tr w:rsidR="00EF2B7E" w:rsidTr="009F7ED4">
        <w:tc>
          <w:tcPr>
            <w:tcW w:w="1778" w:type="dxa"/>
          </w:tcPr>
          <w:p w:rsidR="00EF2B7E" w:rsidRDefault="00375BF5">
            <w:pPr>
              <w:pStyle w:val="Heading1"/>
            </w:pPr>
            <w:r>
              <w:lastRenderedPageBreak/>
              <w:t>References</w:t>
            </w:r>
          </w:p>
        </w:tc>
        <w:tc>
          <w:tcPr>
            <w:tcW w:w="202" w:type="dxa"/>
          </w:tcPr>
          <w:p w:rsidR="00EF2B7E" w:rsidRDefault="00EF2B7E"/>
        </w:tc>
        <w:tc>
          <w:tcPr>
            <w:tcW w:w="810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18837130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368215953"/>
                </w:sdtPr>
                <w:sdtEndPr/>
                <w:sdtContent>
                  <w:p w:rsidR="00330C8A" w:rsidRPr="00330C8A" w:rsidRDefault="00330C8A" w:rsidP="00330C8A">
                    <w:pPr>
                      <w:pStyle w:val="Heading2"/>
                    </w:pPr>
                    <w:r>
                      <w:t>engr. dr. dike O.O</w:t>
                    </w:r>
                  </w:p>
                  <w:p w:rsidR="00330C8A" w:rsidRDefault="00330C8A" w:rsidP="00330C8A">
                    <w:pPr>
                      <w:pStyle w:val="ResumeText"/>
                      <w:rPr>
                        <w:color w:val="000000" w:themeColor="text1"/>
                        <w:kern w:val="0"/>
                        <w:sz w:val="21"/>
                        <w:szCs w:val="22"/>
                        <w:lang w:eastAsia="en-US"/>
                      </w:rPr>
                    </w:pPr>
                    <w:r w:rsidRPr="00330C8A">
                      <w:rPr>
                        <w:color w:val="000000" w:themeColor="text1"/>
                        <w:kern w:val="0"/>
                        <w:sz w:val="21"/>
                        <w:szCs w:val="22"/>
                        <w:lang w:eastAsia="en-US"/>
                      </w:rPr>
                      <w:t>Head of Department,</w:t>
                    </w:r>
                  </w:p>
                  <w:p w:rsidR="00EF2B7E" w:rsidRDefault="00330C8A" w:rsidP="00330C8A">
                    <w:pPr>
                      <w:pStyle w:val="ResumeText"/>
                      <w:rPr>
                        <w:color w:val="000000" w:themeColor="text1"/>
                        <w:kern w:val="0"/>
                        <w:sz w:val="21"/>
                        <w:szCs w:val="22"/>
                        <w:lang w:eastAsia="en-US"/>
                      </w:rPr>
                    </w:pPr>
                    <w:r w:rsidRPr="00330C8A">
                      <w:rPr>
                        <w:color w:val="000000" w:themeColor="text1"/>
                        <w:kern w:val="0"/>
                        <w:sz w:val="21"/>
                        <w:szCs w:val="22"/>
                        <w:lang w:eastAsia="en-US"/>
                      </w:rPr>
                      <w:t>Electrical and Electronics Engineering,</w:t>
                    </w:r>
                  </w:p>
                  <w:p w:rsidR="00330C8A" w:rsidRPr="00330C8A" w:rsidRDefault="00330C8A" w:rsidP="00330C8A">
                    <w:pPr>
                      <w:tabs>
                        <w:tab w:val="left" w:pos="2670"/>
                      </w:tabs>
                      <w:spacing w:after="0" w:line="240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Federal University of Technology, Owerri.</w:t>
                    </w:r>
                  </w:p>
                  <w:p w:rsidR="00330C8A" w:rsidRDefault="00444926" w:rsidP="00330C8A">
                    <w:r>
                      <w:t>08033511318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/>
                    <w:b w:val="0"/>
                    <w:caps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id w:val="1928695044"/>
                </w:sdtPr>
                <w:sdtEndPr>
                  <w:rPr>
                    <w:bCs/>
                    <w:caps w:val="0"/>
                  </w:rPr>
                </w:sdtEndPr>
                <w:sdtContent>
                  <w:p w:rsidR="00330C8A" w:rsidRDefault="00330C8A" w:rsidP="00330C8A">
                    <w:pPr>
                      <w:pStyle w:val="SectionHeading"/>
                    </w:pPr>
                    <w:r>
                      <w:t xml:space="preserve">Engr. Reginald </w:t>
                    </w:r>
                    <w:proofErr w:type="spellStart"/>
                    <w:r>
                      <w:t>Okpara</w:t>
                    </w:r>
                    <w:proofErr w:type="spellEnd"/>
                  </w:p>
                  <w:p w:rsidR="00330C8A" w:rsidRDefault="00330C8A" w:rsidP="00330C8A">
                    <w:pPr>
                      <w:pStyle w:val="ResumeText"/>
                      <w:rPr>
                        <w:color w:val="000000" w:themeColor="text1"/>
                        <w:kern w:val="0"/>
                        <w:sz w:val="21"/>
                        <w:szCs w:val="22"/>
                        <w:lang w:eastAsia="en-US"/>
                      </w:rPr>
                    </w:pPr>
                    <w:r>
                      <w:rPr>
                        <w:color w:val="000000" w:themeColor="text1"/>
                        <w:kern w:val="0"/>
                        <w:sz w:val="21"/>
                        <w:szCs w:val="22"/>
                        <w:lang w:eastAsia="en-US"/>
                      </w:rPr>
                      <w:t>Course Adviser</w:t>
                    </w:r>
                    <w:r w:rsidRPr="00330C8A">
                      <w:rPr>
                        <w:color w:val="000000" w:themeColor="text1"/>
                        <w:kern w:val="0"/>
                        <w:sz w:val="21"/>
                        <w:szCs w:val="22"/>
                        <w:lang w:eastAsia="en-US"/>
                      </w:rPr>
                      <w:t>,</w:t>
                    </w:r>
                  </w:p>
                  <w:p w:rsidR="00330C8A" w:rsidRDefault="00330C8A" w:rsidP="00330C8A">
                    <w:pPr>
                      <w:pStyle w:val="ResumeText"/>
                      <w:rPr>
                        <w:color w:val="000000" w:themeColor="text1"/>
                        <w:kern w:val="0"/>
                        <w:sz w:val="21"/>
                        <w:szCs w:val="22"/>
                        <w:lang w:eastAsia="en-US"/>
                      </w:rPr>
                    </w:pPr>
                    <w:r w:rsidRPr="00330C8A">
                      <w:rPr>
                        <w:color w:val="000000" w:themeColor="text1"/>
                        <w:kern w:val="0"/>
                        <w:sz w:val="21"/>
                        <w:szCs w:val="22"/>
                        <w:lang w:eastAsia="en-US"/>
                      </w:rPr>
                      <w:t>Electrical and Electronics Engineering,</w:t>
                    </w:r>
                  </w:p>
                  <w:p w:rsidR="00330C8A" w:rsidRPr="00330C8A" w:rsidRDefault="00330C8A" w:rsidP="00330C8A">
                    <w:pPr>
                      <w:tabs>
                        <w:tab w:val="left" w:pos="2670"/>
                      </w:tabs>
                      <w:spacing w:after="0" w:line="240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Federal University of Technology, Owerri.</w:t>
                    </w:r>
                  </w:p>
                  <w:p w:rsidR="00EF2B7E" w:rsidRDefault="00444926" w:rsidP="00330C8A">
                    <w:r>
                      <w:t>08037452002</w:t>
                    </w:r>
                  </w:p>
                </w:sdtContent>
              </w:sdt>
            </w:sdtContent>
          </w:sdt>
        </w:tc>
      </w:tr>
    </w:tbl>
    <w:p w:rsidR="00EF2B7E" w:rsidRDefault="00EF2B7E"/>
    <w:sectPr w:rsidR="00EF2B7E" w:rsidSect="005B123C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1CE" w:rsidRDefault="008341CE">
      <w:pPr>
        <w:spacing w:before="0" w:after="0" w:line="240" w:lineRule="auto"/>
      </w:pPr>
      <w:r>
        <w:separator/>
      </w:r>
    </w:p>
  </w:endnote>
  <w:endnote w:type="continuationSeparator" w:id="0">
    <w:p w:rsidR="008341CE" w:rsidRDefault="008341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B7E" w:rsidRDefault="00375BF5">
    <w:pPr>
      <w:pStyle w:val="Footer"/>
    </w:pPr>
    <w:r>
      <w:t xml:space="preserve">Page </w:t>
    </w:r>
    <w:r w:rsidR="00997FE0">
      <w:fldChar w:fldCharType="begin"/>
    </w:r>
    <w:r>
      <w:instrText xml:space="preserve"> PAGE </w:instrText>
    </w:r>
    <w:r w:rsidR="00997FE0">
      <w:fldChar w:fldCharType="separate"/>
    </w:r>
    <w:r w:rsidR="00364C2B">
      <w:rPr>
        <w:noProof/>
      </w:rPr>
      <w:t>2</w:t>
    </w:r>
    <w:r w:rsidR="00997FE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1CE" w:rsidRDefault="008341CE">
      <w:pPr>
        <w:spacing w:before="0" w:after="0" w:line="240" w:lineRule="auto"/>
      </w:pPr>
      <w:r>
        <w:separator/>
      </w:r>
    </w:p>
  </w:footnote>
  <w:footnote w:type="continuationSeparator" w:id="0">
    <w:p w:rsidR="008341CE" w:rsidRDefault="008341C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C4321"/>
    <w:multiLevelType w:val="hybridMultilevel"/>
    <w:tmpl w:val="1F14A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C07CEC"/>
    <w:multiLevelType w:val="hybridMultilevel"/>
    <w:tmpl w:val="F6860B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0E"/>
    <w:rsid w:val="00123983"/>
    <w:rsid w:val="001A2F1B"/>
    <w:rsid w:val="00263E6E"/>
    <w:rsid w:val="002D4A42"/>
    <w:rsid w:val="00330C8A"/>
    <w:rsid w:val="00364C2B"/>
    <w:rsid w:val="00375BF5"/>
    <w:rsid w:val="0042650E"/>
    <w:rsid w:val="0043564C"/>
    <w:rsid w:val="00444926"/>
    <w:rsid w:val="00492EBB"/>
    <w:rsid w:val="005B123C"/>
    <w:rsid w:val="007E5D40"/>
    <w:rsid w:val="008341CE"/>
    <w:rsid w:val="008D15A7"/>
    <w:rsid w:val="00950FC1"/>
    <w:rsid w:val="00997FE0"/>
    <w:rsid w:val="009F7ED4"/>
    <w:rsid w:val="00AC2E0C"/>
    <w:rsid w:val="00AD56CE"/>
    <w:rsid w:val="00C62DC1"/>
    <w:rsid w:val="00C70928"/>
    <w:rsid w:val="00CA11E8"/>
    <w:rsid w:val="00CF1112"/>
    <w:rsid w:val="00E64064"/>
    <w:rsid w:val="00EF2B7E"/>
    <w:rsid w:val="00F657F6"/>
    <w:rsid w:val="00FC6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23C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5B123C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B123C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2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2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23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23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23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2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5B123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B123C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5B123C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5B123C"/>
    <w:rPr>
      <w:kern w:val="20"/>
    </w:rPr>
  </w:style>
  <w:style w:type="paragraph" w:customStyle="1" w:styleId="ResumeText">
    <w:name w:val="Resume Text"/>
    <w:basedOn w:val="Normal"/>
    <w:qFormat/>
    <w:rsid w:val="005B123C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5B123C"/>
    <w:rPr>
      <w:color w:val="808080"/>
    </w:rPr>
  </w:style>
  <w:style w:type="table" w:styleId="TableGrid">
    <w:name w:val="Table Grid"/>
    <w:basedOn w:val="TableNormal"/>
    <w:uiPriority w:val="59"/>
    <w:rsid w:val="005B1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5B123C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5B123C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123C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23C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23C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23C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23C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23C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23C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5B123C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5B123C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5B123C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5B123C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5B123C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5B123C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5B123C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5B123C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5B123C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5B123C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5B123C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5B123C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5B123C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5B123C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SectionHeading">
    <w:name w:val="Section Heading"/>
    <w:basedOn w:val="Normal"/>
    <w:next w:val="Normal"/>
    <w:qFormat/>
    <w:rsid w:val="00330C8A"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kern w:val="0"/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44926"/>
    <w:pPr>
      <w:spacing w:before="0" w:line="240" w:lineRule="auto"/>
      <w:ind w:left="720" w:hanging="288"/>
      <w:contextualSpacing/>
    </w:pPr>
    <w:rPr>
      <w:color w:val="17181A" w:themeColor="text2" w:themeShade="BF"/>
      <w:kern w:val="0"/>
      <w:sz w:val="21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F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1B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23C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5B123C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B123C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2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2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23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23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23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2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5B123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B123C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5B123C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5B123C"/>
    <w:rPr>
      <w:kern w:val="20"/>
    </w:rPr>
  </w:style>
  <w:style w:type="paragraph" w:customStyle="1" w:styleId="ResumeText">
    <w:name w:val="Resume Text"/>
    <w:basedOn w:val="Normal"/>
    <w:qFormat/>
    <w:rsid w:val="005B123C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5B123C"/>
    <w:rPr>
      <w:color w:val="808080"/>
    </w:rPr>
  </w:style>
  <w:style w:type="table" w:styleId="TableGrid">
    <w:name w:val="Table Grid"/>
    <w:basedOn w:val="TableNormal"/>
    <w:uiPriority w:val="59"/>
    <w:rsid w:val="005B1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5B123C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5B123C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123C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23C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23C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23C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23C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23C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23C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5B123C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5B123C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5B123C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5B123C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5B123C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5B123C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5B123C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5B123C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5B123C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5B123C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5B123C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5B123C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5B123C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5B123C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SectionHeading">
    <w:name w:val="Section Heading"/>
    <w:basedOn w:val="Normal"/>
    <w:next w:val="Normal"/>
    <w:qFormat/>
    <w:rsid w:val="00330C8A"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kern w:val="0"/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44926"/>
    <w:pPr>
      <w:spacing w:before="0" w:line="240" w:lineRule="auto"/>
      <w:ind w:left="720" w:hanging="288"/>
      <w:contextualSpacing/>
    </w:pPr>
    <w:rPr>
      <w:color w:val="17181A" w:themeColor="text2" w:themeShade="BF"/>
      <w:kern w:val="0"/>
      <w:sz w:val="21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F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1B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E9F36A2A345C3B90879619CEC6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C10F4-6483-439D-89D1-B293065F437B}"/>
      </w:docPartPr>
      <w:docPartBody>
        <w:p w:rsidR="00C77EF4" w:rsidRDefault="0082039D">
          <w:pPr>
            <w:pStyle w:val="EB3E9F36A2A345C3B90879619CEC6740"/>
          </w:pPr>
          <w:r>
            <w:t>[Street Address]</w:t>
          </w:r>
        </w:p>
      </w:docPartBody>
    </w:docPart>
    <w:docPart>
      <w:docPartPr>
        <w:name w:val="D94A0F146A2D49BE850AFE2A39F49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9B574-B793-4869-B5ED-F291243E231B}"/>
      </w:docPartPr>
      <w:docPartBody>
        <w:p w:rsidR="00C77EF4" w:rsidRDefault="0082039D">
          <w:pPr>
            <w:pStyle w:val="D94A0F146A2D49BE850AFE2A39F49C29"/>
          </w:pPr>
          <w:r>
            <w:t>[City, ST ZIP Code]</w:t>
          </w:r>
        </w:p>
      </w:docPartBody>
    </w:docPart>
    <w:docPart>
      <w:docPartPr>
        <w:name w:val="937606CFA6D644158CEE4690C7CE9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E5F65-EA6B-44A2-AFB1-961DE1F1C798}"/>
      </w:docPartPr>
      <w:docPartBody>
        <w:p w:rsidR="00C77EF4" w:rsidRDefault="0082039D">
          <w:pPr>
            <w:pStyle w:val="937606CFA6D644158CEE4690C7CE9334"/>
          </w:pPr>
          <w:r>
            <w:t>[Telephone]</w:t>
          </w:r>
        </w:p>
      </w:docPartBody>
    </w:docPart>
    <w:docPart>
      <w:docPartPr>
        <w:name w:val="A56DD7EADA984AD3AA54A32AA7FE9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8D29C-B6E2-49D4-856D-89D3386D0EF8}"/>
      </w:docPartPr>
      <w:docPartBody>
        <w:p w:rsidR="00C77EF4" w:rsidRDefault="0082039D">
          <w:pPr>
            <w:pStyle w:val="A56DD7EADA984AD3AA54A32AA7FE95C1"/>
          </w:pPr>
          <w:r>
            <w:rPr>
              <w:rStyle w:val="Emphasis"/>
            </w:rP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1705F"/>
    <w:rsid w:val="0011705F"/>
    <w:rsid w:val="002E4E63"/>
    <w:rsid w:val="00587A9D"/>
    <w:rsid w:val="0082039D"/>
    <w:rsid w:val="00824E15"/>
    <w:rsid w:val="008F7B63"/>
    <w:rsid w:val="00BE629F"/>
    <w:rsid w:val="00C77EF4"/>
    <w:rsid w:val="00EB19B1"/>
    <w:rsid w:val="00F64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3E9F36A2A345C3B90879619CEC6740">
    <w:name w:val="EB3E9F36A2A345C3B90879619CEC6740"/>
    <w:rsid w:val="00587A9D"/>
  </w:style>
  <w:style w:type="paragraph" w:customStyle="1" w:styleId="D94A0F146A2D49BE850AFE2A39F49C29">
    <w:name w:val="D94A0F146A2D49BE850AFE2A39F49C29"/>
    <w:rsid w:val="00587A9D"/>
  </w:style>
  <w:style w:type="paragraph" w:customStyle="1" w:styleId="937606CFA6D644158CEE4690C7CE9334">
    <w:name w:val="937606CFA6D644158CEE4690C7CE9334"/>
    <w:rsid w:val="00587A9D"/>
  </w:style>
  <w:style w:type="paragraph" w:customStyle="1" w:styleId="263BD6A9EE7349EE985BE110905B2DB1">
    <w:name w:val="263BD6A9EE7349EE985BE110905B2DB1"/>
    <w:rsid w:val="00587A9D"/>
  </w:style>
  <w:style w:type="character" w:styleId="Emphasis">
    <w:name w:val="Emphasis"/>
    <w:basedOn w:val="DefaultParagraphFont"/>
    <w:uiPriority w:val="2"/>
    <w:unhideWhenUsed/>
    <w:qFormat/>
    <w:rsid w:val="0011705F"/>
    <w:rPr>
      <w:color w:val="4F81BD" w:themeColor="accent1"/>
    </w:rPr>
  </w:style>
  <w:style w:type="paragraph" w:customStyle="1" w:styleId="A56DD7EADA984AD3AA54A32AA7FE95C1">
    <w:name w:val="A56DD7EADA984AD3AA54A32AA7FE95C1"/>
    <w:rsid w:val="00587A9D"/>
  </w:style>
  <w:style w:type="paragraph" w:customStyle="1" w:styleId="CC9B29B18A5F4BD88C44334026E47F70">
    <w:name w:val="CC9B29B18A5F4BD88C44334026E47F70"/>
    <w:rsid w:val="00587A9D"/>
  </w:style>
  <w:style w:type="paragraph" w:customStyle="1" w:styleId="F908D8389F0F4477B1DFE5B5D8B79843">
    <w:name w:val="F908D8389F0F4477B1DFE5B5D8B79843"/>
    <w:rsid w:val="00587A9D"/>
  </w:style>
  <w:style w:type="paragraph" w:customStyle="1" w:styleId="ResumeText">
    <w:name w:val="Resume Text"/>
    <w:basedOn w:val="Normal"/>
    <w:qFormat/>
    <w:rsid w:val="00587A9D"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28F3C3D2D34A426A832FA66F4FF062FF">
    <w:name w:val="28F3C3D2D34A426A832FA66F4FF062FF"/>
    <w:rsid w:val="00587A9D"/>
  </w:style>
  <w:style w:type="character" w:styleId="PlaceholderText">
    <w:name w:val="Placeholder Text"/>
    <w:basedOn w:val="DefaultParagraphFont"/>
    <w:uiPriority w:val="99"/>
    <w:semiHidden/>
    <w:rsid w:val="00C77EF4"/>
    <w:rPr>
      <w:color w:val="808080"/>
    </w:rPr>
  </w:style>
  <w:style w:type="paragraph" w:customStyle="1" w:styleId="7B7434F8BEEE403FA341D7A28D88B9C8">
    <w:name w:val="7B7434F8BEEE403FA341D7A28D88B9C8"/>
    <w:rsid w:val="00587A9D"/>
  </w:style>
  <w:style w:type="paragraph" w:customStyle="1" w:styleId="0C5F2A82352C45FC8890C01B9A5A0469">
    <w:name w:val="0C5F2A82352C45FC8890C01B9A5A0469"/>
    <w:rsid w:val="00587A9D"/>
  </w:style>
  <w:style w:type="paragraph" w:customStyle="1" w:styleId="4AADDA27D18D49BF905CA08BBA240DE7">
    <w:name w:val="4AADDA27D18D49BF905CA08BBA240DE7"/>
    <w:rsid w:val="00587A9D"/>
  </w:style>
  <w:style w:type="paragraph" w:customStyle="1" w:styleId="6A39F80704F647C3ACD64DAD9AB24972">
    <w:name w:val="6A39F80704F647C3ACD64DAD9AB24972"/>
    <w:rsid w:val="00587A9D"/>
  </w:style>
  <w:style w:type="paragraph" w:customStyle="1" w:styleId="33730C1898274B969C4D10C6C49E6D7C">
    <w:name w:val="33730C1898274B969C4D10C6C49E6D7C"/>
    <w:rsid w:val="00587A9D"/>
  </w:style>
  <w:style w:type="paragraph" w:customStyle="1" w:styleId="7616577E470948CF86ED22D24A3A579B">
    <w:name w:val="7616577E470948CF86ED22D24A3A579B"/>
    <w:rsid w:val="00587A9D"/>
  </w:style>
  <w:style w:type="paragraph" w:customStyle="1" w:styleId="80788A3E10434CAC93071AB9DE373A42">
    <w:name w:val="80788A3E10434CAC93071AB9DE373A42"/>
    <w:rsid w:val="00587A9D"/>
  </w:style>
  <w:style w:type="paragraph" w:customStyle="1" w:styleId="BEB52DD0DE6E4467A73E9F06529A0C81">
    <w:name w:val="BEB52DD0DE6E4467A73E9F06529A0C81"/>
    <w:rsid w:val="00587A9D"/>
  </w:style>
  <w:style w:type="paragraph" w:customStyle="1" w:styleId="ABCB5282E42442CA9025353823B24A73">
    <w:name w:val="ABCB5282E42442CA9025353823B24A73"/>
    <w:rsid w:val="00587A9D"/>
  </w:style>
  <w:style w:type="paragraph" w:customStyle="1" w:styleId="E430F0A2DCA44465AA44CDAE6E4F8AA7">
    <w:name w:val="E430F0A2DCA44465AA44CDAE6E4F8AA7"/>
    <w:rsid w:val="00587A9D"/>
  </w:style>
  <w:style w:type="paragraph" w:customStyle="1" w:styleId="04AA3745B9E44F39ABC0CCD305A30301">
    <w:name w:val="04AA3745B9E44F39ABC0CCD305A30301"/>
    <w:rsid w:val="00587A9D"/>
  </w:style>
  <w:style w:type="paragraph" w:customStyle="1" w:styleId="F062A526F4F6488783FD9C633B07C20C">
    <w:name w:val="F062A526F4F6488783FD9C633B07C20C"/>
    <w:rsid w:val="0011705F"/>
  </w:style>
  <w:style w:type="paragraph" w:customStyle="1" w:styleId="D73210E410F94D2980BC3518F8D49D0E">
    <w:name w:val="D73210E410F94D2980BC3518F8D49D0E"/>
    <w:rsid w:val="0011705F"/>
  </w:style>
  <w:style w:type="paragraph" w:customStyle="1" w:styleId="5C8B9F77FDD54708AD5A320B47750AD2">
    <w:name w:val="5C8B9F77FDD54708AD5A320B47750AD2"/>
    <w:rsid w:val="0011705F"/>
  </w:style>
  <w:style w:type="paragraph" w:customStyle="1" w:styleId="4736834D875D44DC887EABE13851C6DE">
    <w:name w:val="4736834D875D44DC887EABE13851C6DE"/>
    <w:rsid w:val="0011705F"/>
  </w:style>
  <w:style w:type="paragraph" w:customStyle="1" w:styleId="3D12FD3AC07346CD950D77F2E265B89A">
    <w:name w:val="3D12FD3AC07346CD950D77F2E265B89A"/>
    <w:rsid w:val="0011705F"/>
  </w:style>
  <w:style w:type="paragraph" w:customStyle="1" w:styleId="EEE1612A88CD405FAFA27FA8F44A273D">
    <w:name w:val="EEE1612A88CD405FAFA27FA8F44A273D"/>
    <w:rsid w:val="0011705F"/>
  </w:style>
  <w:style w:type="paragraph" w:customStyle="1" w:styleId="40D2A5B710BB4020A562A514A62331D8">
    <w:name w:val="40D2A5B710BB4020A562A514A62331D8"/>
    <w:rsid w:val="0011705F"/>
  </w:style>
  <w:style w:type="paragraph" w:customStyle="1" w:styleId="F2D1B9E2794248DDB5D34C82B9433709">
    <w:name w:val="F2D1B9E2794248DDB5D34C82B9433709"/>
    <w:rsid w:val="0011705F"/>
  </w:style>
  <w:style w:type="paragraph" w:customStyle="1" w:styleId="E5699E8177704EC38EC8E9ED6FA3E171">
    <w:name w:val="E5699E8177704EC38EC8E9ED6FA3E171"/>
    <w:rsid w:val="0011705F"/>
  </w:style>
  <w:style w:type="paragraph" w:customStyle="1" w:styleId="8E6843CF1A084DCE9829E5DDE08EF369">
    <w:name w:val="8E6843CF1A084DCE9829E5DDE08EF369"/>
    <w:rsid w:val="0011705F"/>
  </w:style>
  <w:style w:type="paragraph" w:customStyle="1" w:styleId="71CE24EE7F2940A38B5857B856180338">
    <w:name w:val="71CE24EE7F2940A38B5857B856180338"/>
    <w:rsid w:val="0011705F"/>
  </w:style>
  <w:style w:type="paragraph" w:customStyle="1" w:styleId="71E300363285425B9BF733392D4BFE58">
    <w:name w:val="71E300363285425B9BF733392D4BFE58"/>
    <w:rsid w:val="0011705F"/>
  </w:style>
  <w:style w:type="paragraph" w:customStyle="1" w:styleId="056ED71AA1A94FD1A4AF955B9810F303">
    <w:name w:val="056ED71AA1A94FD1A4AF955B9810F303"/>
    <w:rsid w:val="00C77EF4"/>
  </w:style>
  <w:style w:type="paragraph" w:customStyle="1" w:styleId="81B7CEE54E0A4109BB7F48CBA25C6473">
    <w:name w:val="81B7CEE54E0A4109BB7F48CBA25C6473"/>
    <w:rsid w:val="00C77EF4"/>
  </w:style>
  <w:style w:type="paragraph" w:customStyle="1" w:styleId="D629D3F559B04D2B9109F13D5BE1CF85">
    <w:name w:val="D629D3F559B04D2B9109F13D5BE1CF85"/>
    <w:rsid w:val="00C77E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I.G Ogbonna Close, Oremeji Street,</CompanyAddress>
  <CompanyPhone>09036417646</CompanyPhone>
  <CompanyFax/>
  <CompanyEmail>marvelousfrank5@gmail.com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1385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Chiamaka</dc:creator>
  <cp:lastModifiedBy>MUNA FRANK</cp:lastModifiedBy>
  <cp:revision>3</cp:revision>
  <dcterms:created xsi:type="dcterms:W3CDTF">2018-05-29T09:34:00Z</dcterms:created>
  <dcterms:modified xsi:type="dcterms:W3CDTF">2018-06-29T20:52:00Z</dcterms:modified>
  <cp:category>Akute, Ogun State.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